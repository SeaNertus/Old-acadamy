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026"/>
      </w:tblGrid>
      <w:tr w:rsidR="00692703" w:rsidRPr="000E4072" w14:paraId="51B2D6C7" w14:textId="77777777" w:rsidTr="00F07DB5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2022E55B" w14:textId="45910A0D" w:rsidR="00692703" w:rsidRPr="000E4072" w:rsidRDefault="00C11741" w:rsidP="0091394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김혜령</w:t>
            </w:r>
            <w:r w:rsidR="00692703" w:rsidRPr="000E4072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35B3E707" w14:textId="54D7BDA6" w:rsidR="00C11741" w:rsidRPr="00C11741" w:rsidRDefault="00692703" w:rsidP="00F008CE">
            <w:pPr>
              <w:pStyle w:val="ab"/>
              <w:contextualSpacing w:val="0"/>
              <w:rPr>
                <w:noProof/>
                <w:lang w:val="ko-KR" w:bidi="ko-KR"/>
              </w:rPr>
            </w:pPr>
            <w:r w:rsidRPr="000E4072">
              <w:rPr>
                <w:rFonts w:hint="eastAsia"/>
                <w:noProof/>
                <w:lang w:val="ko-KR" w:bidi="ko-KR"/>
              </w:rPr>
              <w:t xml:space="preserve"> </w:t>
            </w:r>
          </w:p>
        </w:tc>
      </w:tr>
      <w:tr w:rsidR="009571D8" w:rsidRPr="000E4072" w14:paraId="25BC14F3" w14:textId="77777777" w:rsidTr="00F07DB5">
        <w:trPr>
          <w:trHeight w:val="23"/>
        </w:trPr>
        <w:tc>
          <w:tcPr>
            <w:tcW w:w="9026" w:type="dxa"/>
            <w:tcMar>
              <w:top w:w="432" w:type="dxa"/>
            </w:tcMar>
          </w:tcPr>
          <w:p w14:paraId="54E664F6" w14:textId="5D62C959" w:rsidR="001755A8" w:rsidRPr="000E4072" w:rsidRDefault="001755A8" w:rsidP="00913946">
            <w:pPr>
              <w:contextualSpacing w:val="0"/>
              <w:rPr>
                <w:noProof/>
              </w:rPr>
            </w:pPr>
          </w:p>
        </w:tc>
      </w:tr>
    </w:tbl>
    <w:p w14:paraId="3B7C711D" w14:textId="77777777" w:rsidR="004E01EB" w:rsidRPr="000E4072" w:rsidRDefault="00000000" w:rsidP="004E01EB">
      <w:pPr>
        <w:pStyle w:val="1"/>
        <w:rPr>
          <w:noProof/>
        </w:rPr>
      </w:pPr>
      <w:sdt>
        <w:sdtPr>
          <w:rPr>
            <w:rFonts w:hint="eastAsia"/>
            <w:noProof/>
          </w:rPr>
          <w:alias w:val="경력:"/>
          <w:tag w:val="경력:"/>
          <w:id w:val="-1983300934"/>
          <w:placeholder>
            <w:docPart w:val="62390230D4EF4AF39267E21AF7C7970C"/>
          </w:placeholder>
          <w:temporary/>
          <w:showingPlcHdr/>
          <w15:appearance w15:val="hidden"/>
        </w:sdtPr>
        <w:sdtContent>
          <w:r w:rsidR="004E01EB" w:rsidRPr="000E4072">
            <w:rPr>
              <w:rFonts w:hint="eastAsia"/>
              <w:noProof/>
              <w:lang w:val="ko-KR" w:bidi="ko-KR"/>
            </w:rPr>
            <w:t>경력</w:t>
          </w:r>
        </w:sdtContent>
      </w:sdt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14:paraId="3BA13AE9" w14:textId="77777777" w:rsidTr="00D66A52">
        <w:tc>
          <w:tcPr>
            <w:tcW w:w="9355" w:type="dxa"/>
          </w:tcPr>
          <w:p w14:paraId="300C4046" w14:textId="3179F284" w:rsidR="001D0BF1" w:rsidRPr="000E4072" w:rsidRDefault="006F5F50" w:rsidP="001D0BF1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2024년 2월 </w:t>
            </w:r>
            <w:r w:rsidR="00F008CE">
              <w:rPr>
                <w:rFonts w:hint="eastAsia"/>
                <w:noProof/>
              </w:rPr>
              <w:t>21</w:t>
            </w:r>
            <w:r>
              <w:rPr>
                <w:rFonts w:hint="eastAsia"/>
                <w:noProof/>
              </w:rPr>
              <w:t>일</w:t>
            </w:r>
            <w:r w:rsidR="001D0BF1" w:rsidRPr="000E4072">
              <w:rPr>
                <w:rFonts w:hint="eastAsia"/>
                <w:noProof/>
                <w:lang w:val="ko-KR" w:bidi="ko-KR"/>
              </w:rPr>
              <w:t xml:space="preserve"> – </w:t>
            </w:r>
            <w:r>
              <w:rPr>
                <w:rFonts w:hint="eastAsia"/>
                <w:noProof/>
              </w:rPr>
              <w:t>2024년 11월 6일</w:t>
            </w:r>
          </w:p>
          <w:p w14:paraId="610A95FE" w14:textId="25197D2C" w:rsidR="001D0BF1" w:rsidRPr="000E4072" w:rsidRDefault="006F5F50" w:rsidP="001D0BF1">
            <w:pPr>
              <w:pStyle w:val="21"/>
              <w:contextualSpacing w:val="0"/>
              <w:rPr>
                <w:noProof/>
              </w:rPr>
            </w:pPr>
            <w:r>
              <w:rPr>
                <w:rStyle w:val="ad"/>
                <w:rFonts w:hint="eastAsia"/>
              </w:rPr>
              <w:t>경일게임아카데</w:t>
            </w:r>
            <w:r w:rsidR="007505E9">
              <w:rPr>
                <w:rStyle w:val="ad"/>
                <w:rFonts w:hint="eastAsia"/>
              </w:rPr>
              <w:t>미, 메타기획 6기</w:t>
            </w:r>
          </w:p>
          <w:p w14:paraId="6E2925EF" w14:textId="0C60EA3F" w:rsidR="001E3120" w:rsidRPr="000E4072" w:rsidRDefault="007505E9" w:rsidP="001D0BF1">
            <w:pPr>
              <w:contextualSpacing w:val="0"/>
              <w:rPr>
                <w:noProof/>
              </w:rPr>
            </w:pPr>
            <w:r w:rsidRPr="005F0771">
              <w:rPr>
                <w:rFonts w:hint="eastAsia"/>
                <w:b/>
                <w:bCs/>
                <w:noProof/>
              </w:rPr>
              <w:t>이곳에서 기획에 대한 세부적인 부분을 더욱 자세히 배웠습니다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F61DF9" w:rsidRPr="00F008CE" w14:paraId="273C1B5C" w14:textId="77777777" w:rsidTr="00F61DF9">
        <w:tc>
          <w:tcPr>
            <w:tcW w:w="9355" w:type="dxa"/>
            <w:tcMar>
              <w:top w:w="216" w:type="dxa"/>
            </w:tcMar>
          </w:tcPr>
          <w:p w14:paraId="2F4843C2" w14:textId="34881366" w:rsidR="00F61DF9" w:rsidRDefault="005F0771" w:rsidP="007505E9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2021년 4월 7일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 –</w:t>
            </w:r>
            <w:r>
              <w:rPr>
                <w:rFonts w:hint="eastAsia"/>
                <w:noProof/>
                <w:lang w:val="ko-KR" w:bidi="ko-KR"/>
              </w:rPr>
              <w:t xml:space="preserve"> 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r>
              <w:rPr>
                <w:rFonts w:hint="eastAsia"/>
                <w:noProof/>
              </w:rPr>
              <w:t>2021년 10월 11일</w:t>
            </w:r>
          </w:p>
          <w:p w14:paraId="579EE220" w14:textId="60318D67" w:rsidR="007505E9" w:rsidRPr="007505E9" w:rsidRDefault="007505E9" w:rsidP="007505E9">
            <w:pPr>
              <w:pStyle w:val="31"/>
              <w:contextualSpacing w:val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㈜</w:t>
            </w:r>
            <w:r>
              <w:rPr>
                <w:rFonts w:hint="eastAsia"/>
                <w:noProof/>
                <w:sz w:val="26"/>
                <w:szCs w:val="26"/>
              </w:rPr>
              <w:t xml:space="preserve"> 비케이알 버거킹, 캐셔(카운터)</w:t>
            </w:r>
          </w:p>
          <w:p w14:paraId="0C3B9535" w14:textId="7CFF9F3A" w:rsidR="007505E9" w:rsidRDefault="005F0771" w:rsidP="005F0771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7505E9">
              <w:rPr>
                <w:rFonts w:hint="eastAsia"/>
                <w:noProof/>
              </w:rPr>
              <w:t>개월의 서비스직종 알바 경험</w:t>
            </w:r>
            <w:r w:rsidR="00BB5066">
              <w:rPr>
                <w:rFonts w:hint="eastAsia"/>
                <w:noProof/>
              </w:rPr>
              <w:t>이 있습니다.</w:t>
            </w:r>
          </w:p>
          <w:p w14:paraId="61D61C08" w14:textId="77777777" w:rsidR="007505E9" w:rsidRDefault="007505E9" w:rsidP="007505E9">
            <w:pPr>
              <w:pStyle w:val="31"/>
              <w:contextualSpacing w:val="0"/>
              <w:rPr>
                <w:noProof/>
              </w:rPr>
            </w:pPr>
          </w:p>
          <w:p w14:paraId="52BE7C10" w14:textId="16BE7B19" w:rsidR="007505E9" w:rsidRDefault="005F0771" w:rsidP="007505E9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2022년 7월 25일</w:t>
            </w:r>
            <w:r w:rsidR="007505E9" w:rsidRPr="000E4072">
              <w:rPr>
                <w:rFonts w:hint="eastAsia"/>
                <w:noProof/>
                <w:lang w:val="ko-KR" w:bidi="ko-KR"/>
              </w:rPr>
              <w:t xml:space="preserve"> – </w:t>
            </w:r>
            <w:r w:rsidR="006F1FA3">
              <w:rPr>
                <w:rFonts w:hint="eastAsia"/>
                <w:noProof/>
                <w:lang w:val="ko-KR" w:bidi="ko-KR"/>
              </w:rPr>
              <w:t>(재직중</w:t>
            </w:r>
            <w:r w:rsidR="00F008CE">
              <w:rPr>
                <w:rFonts w:hint="eastAsia"/>
                <w:noProof/>
              </w:rPr>
              <w:t xml:space="preserve">2024년 9월 29일 </w:t>
            </w:r>
          </w:p>
          <w:p w14:paraId="70AA4F65" w14:textId="5E3BA411" w:rsidR="007505E9" w:rsidRPr="007505E9" w:rsidRDefault="007505E9" w:rsidP="007505E9">
            <w:pPr>
              <w:pStyle w:val="31"/>
              <w:contextualSpacing w:val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㈜</w:t>
            </w:r>
            <w:r>
              <w:rPr>
                <w:rFonts w:hint="eastAsia"/>
                <w:noProof/>
                <w:sz w:val="26"/>
                <w:szCs w:val="26"/>
              </w:rPr>
              <w:t xml:space="preserve"> 고씨네 염창본점, 주방보조</w:t>
            </w:r>
          </w:p>
          <w:p w14:paraId="025C3A7A" w14:textId="05BA65C2" w:rsidR="00F61DF9" w:rsidRPr="000E4072" w:rsidRDefault="007505E9" w:rsidP="007505E9">
            <w:pPr>
              <w:rPr>
                <w:noProof/>
              </w:rPr>
            </w:pPr>
            <w:r w:rsidRPr="00BB5066">
              <w:rPr>
                <w:rFonts w:hint="eastAsia"/>
                <w:b/>
                <w:bCs/>
                <w:noProof/>
              </w:rPr>
              <w:t>2년이 넘는 시간동안 성실히 알바를</w:t>
            </w:r>
            <w:r w:rsidR="00F008CE">
              <w:rPr>
                <w:rFonts w:hint="eastAsia"/>
                <w:b/>
                <w:bCs/>
                <w:noProof/>
              </w:rPr>
              <w:t xml:space="preserve"> </w:t>
            </w:r>
            <w:r w:rsidRPr="00BB5066">
              <w:rPr>
                <w:rFonts w:hint="eastAsia"/>
                <w:b/>
                <w:bCs/>
                <w:noProof/>
              </w:rPr>
              <w:t>하였</w:t>
            </w:r>
            <w:r w:rsidR="00F008CE">
              <w:rPr>
                <w:rFonts w:hint="eastAsia"/>
                <w:b/>
                <w:bCs/>
                <w:noProof/>
              </w:rPr>
              <w:t>으며, 출근시간보다 30분 일찍와</w:t>
            </w:r>
            <w:r w:rsidR="00F008CE">
              <w:rPr>
                <w:b/>
                <w:bCs/>
                <w:noProof/>
              </w:rPr>
              <w:br/>
            </w:r>
            <w:r w:rsidR="00F008CE">
              <w:rPr>
                <w:rFonts w:hint="eastAsia"/>
                <w:b/>
                <w:bCs/>
                <w:noProof/>
              </w:rPr>
              <w:t>오픈을 준비하였습니다</w:t>
            </w:r>
            <w:r w:rsidRPr="00BB5066">
              <w:rPr>
                <w:rFonts w:hint="eastAsia"/>
                <w:b/>
                <w:bCs/>
                <w:noProof/>
              </w:rPr>
              <w:t>.</w:t>
            </w:r>
          </w:p>
        </w:tc>
      </w:tr>
    </w:tbl>
    <w:sdt>
      <w:sdtPr>
        <w:rPr>
          <w:rFonts w:hint="eastAsia"/>
          <w:noProof/>
        </w:rPr>
        <w:alias w:val="교육:"/>
        <w:tag w:val="교육:"/>
        <w:id w:val="-1908763273"/>
        <w:placeholder>
          <w:docPart w:val="4FC7A7687DEF4EB5A5156AE1E71D4734"/>
        </w:placeholder>
        <w:temporary/>
        <w:showingPlcHdr/>
        <w15:appearance w15:val="hidden"/>
      </w:sdtPr>
      <w:sdtContent>
        <w:p w14:paraId="47F26560" w14:textId="77777777" w:rsidR="00DA59AA" w:rsidRPr="000E4072" w:rsidRDefault="00DA59AA" w:rsidP="0097790C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학력</w:t>
          </w:r>
        </w:p>
      </w:sdtContent>
    </w:sdt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1D0BF1" w:rsidRPr="000E4072" w14:paraId="1B90072E" w14:textId="77777777" w:rsidTr="00D66A52">
        <w:tc>
          <w:tcPr>
            <w:tcW w:w="9355" w:type="dxa"/>
          </w:tcPr>
          <w:p w14:paraId="3927F342" w14:textId="10CE8EBD" w:rsidR="001D0BF1" w:rsidRPr="000E4072" w:rsidRDefault="00F07DB5" w:rsidP="001D0BF1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2023년 3월 졸업</w:t>
            </w:r>
          </w:p>
          <w:p w14:paraId="4CAC0D95" w14:textId="7048713F" w:rsidR="001D0BF1" w:rsidRPr="000E4072" w:rsidRDefault="00F07DB5" w:rsidP="001D0BF1">
            <w:pPr>
              <w:pStyle w:val="21"/>
              <w:contextualSpacing w:val="0"/>
              <w:rPr>
                <w:noProof/>
              </w:rPr>
            </w:pPr>
            <w:r>
              <w:rPr>
                <w:rStyle w:val="ad"/>
                <w:rFonts w:hint="eastAsia"/>
                <w:noProof/>
              </w:rPr>
              <w:t>계원예술대학교, 게임미디어학과</w:t>
            </w:r>
          </w:p>
          <w:p w14:paraId="7F91E877" w14:textId="4D87C984" w:rsidR="007538DC" w:rsidRPr="000E4072" w:rsidRDefault="00F07DB5" w:rsidP="007538DC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게임 미디어 학과는, 게임 개발을 전반적으로 아울러 배우는 학과입니다.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이곳에서 3d 모델링, 3d 모델 애니메이션 제작, 게임 기획, 코딩, 게임 그래픽(ui),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배경/ 캐릭터 원화 와 같은 모든 것을 배웠습니다.</w:t>
            </w:r>
          </w:p>
        </w:tc>
      </w:tr>
      <w:tr w:rsidR="00F61DF9" w:rsidRPr="000E4072" w14:paraId="403882E0" w14:textId="77777777" w:rsidTr="00F61DF9">
        <w:tc>
          <w:tcPr>
            <w:tcW w:w="9355" w:type="dxa"/>
            <w:tcMar>
              <w:top w:w="216" w:type="dxa"/>
            </w:tcMar>
          </w:tcPr>
          <w:p w14:paraId="7F70438D" w14:textId="26F41FF3" w:rsidR="00F61DF9" w:rsidRPr="000E4072" w:rsidRDefault="006F5F50" w:rsidP="00F61DF9">
            <w:pPr>
              <w:pStyle w:val="31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2021년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 </w:t>
            </w:r>
            <w:r>
              <w:rPr>
                <w:rFonts w:hint="eastAsia"/>
                <w:noProof/>
              </w:rPr>
              <w:t>2월 졸업</w:t>
            </w:r>
          </w:p>
          <w:p w14:paraId="10DC823E" w14:textId="1CAF3169" w:rsidR="00F61DF9" w:rsidRPr="000E4072" w:rsidRDefault="006F5F50" w:rsidP="00F61DF9">
            <w:pPr>
              <w:pStyle w:val="21"/>
              <w:contextualSpacing w:val="0"/>
              <w:rPr>
                <w:noProof/>
              </w:rPr>
            </w:pPr>
            <w:r>
              <w:rPr>
                <w:rStyle w:val="ad"/>
                <w:rFonts w:hint="eastAsia"/>
              </w:rPr>
              <w:t>경복여자고등학교</w:t>
            </w:r>
          </w:p>
          <w:p w14:paraId="767D4E7A" w14:textId="2D533F64" w:rsidR="00F61DF9" w:rsidRPr="000E4072" w:rsidRDefault="00F61DF9" w:rsidP="00F61DF9">
            <w:pPr>
              <w:rPr>
                <w:noProof/>
              </w:rPr>
            </w:pPr>
          </w:p>
        </w:tc>
      </w:tr>
    </w:tbl>
    <w:sdt>
      <w:sdtPr>
        <w:rPr>
          <w:rFonts w:hint="eastAsia"/>
          <w:noProof/>
        </w:rPr>
        <w:alias w:val="기술:"/>
        <w:tag w:val="기술:"/>
        <w:id w:val="-1392877668"/>
        <w:placeholder>
          <w:docPart w:val="37E17276EA464B01A8283C6680D01CF9"/>
        </w:placeholder>
        <w:temporary/>
        <w:showingPlcHdr/>
        <w15:appearance w15:val="hidden"/>
      </w:sdtPr>
      <w:sdtContent>
        <w:p w14:paraId="53019C39" w14:textId="77777777" w:rsidR="00486277" w:rsidRPr="000E4072" w:rsidRDefault="00486277" w:rsidP="00486277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기술</w:t>
          </w:r>
        </w:p>
      </w:sdtContent>
    </w:sdt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14:paraId="185E184A" w14:textId="77777777" w:rsidTr="00DE2EA9">
        <w:tc>
          <w:tcPr>
            <w:tcW w:w="4410" w:type="dxa"/>
          </w:tcPr>
          <w:p w14:paraId="5F203D2D" w14:textId="110B2520" w:rsidR="001F4E6D" w:rsidRPr="000E4072" w:rsidRDefault="00213690" w:rsidP="006E1507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문서 툴 활용 가능 (엑셀</w:t>
            </w:r>
            <w:r w:rsidR="00BB5066">
              <w:rPr>
                <w:rFonts w:hint="eastAsia"/>
                <w:noProof/>
              </w:rPr>
              <w:t>, ppt, 워드</w:t>
            </w:r>
            <w:r>
              <w:rPr>
                <w:rFonts w:hint="eastAsia"/>
                <w:noProof/>
              </w:rPr>
              <w:t>)</w:t>
            </w:r>
          </w:p>
        </w:tc>
        <w:tc>
          <w:tcPr>
            <w:tcW w:w="4616" w:type="dxa"/>
            <w:tcMar>
              <w:left w:w="360" w:type="dxa"/>
            </w:tcMar>
          </w:tcPr>
          <w:p w14:paraId="5D233D31" w14:textId="565A1E18" w:rsidR="001E3120" w:rsidRPr="000E4072" w:rsidRDefault="001E3120" w:rsidP="00AE4201">
            <w:pPr>
              <w:pStyle w:val="a0"/>
              <w:numPr>
                <w:ilvl w:val="0"/>
                <w:numId w:val="0"/>
              </w:numPr>
              <w:contextualSpacing w:val="0"/>
              <w:rPr>
                <w:noProof/>
              </w:rPr>
            </w:pPr>
          </w:p>
          <w:p w14:paraId="2BEF5A0B" w14:textId="0C4395ED" w:rsidR="001E3120" w:rsidRPr="000E4072" w:rsidRDefault="001E3120" w:rsidP="00AE4201">
            <w:pPr>
              <w:pStyle w:val="a0"/>
              <w:numPr>
                <w:ilvl w:val="0"/>
                <w:numId w:val="0"/>
              </w:numPr>
              <w:contextualSpacing w:val="0"/>
              <w:rPr>
                <w:noProof/>
              </w:rPr>
            </w:pPr>
          </w:p>
        </w:tc>
      </w:tr>
    </w:tbl>
    <w:sdt>
      <w:sdtPr>
        <w:rPr>
          <w:rFonts w:hint="eastAsia"/>
          <w:noProof/>
        </w:rPr>
        <w:alias w:val="활동:"/>
        <w:tag w:val="활동:"/>
        <w:id w:val="1223332893"/>
        <w:placeholder>
          <w:docPart w:val="16D517A3CA8640DF8D7992EFB7452946"/>
        </w:placeholder>
        <w:temporary/>
        <w:showingPlcHdr/>
        <w15:appearance w15:val="hidden"/>
      </w:sdtPr>
      <w:sdtContent>
        <w:p w14:paraId="6CD67C83" w14:textId="77777777" w:rsidR="00AD782D" w:rsidRPr="000E4072" w:rsidRDefault="0062312F" w:rsidP="0062312F">
          <w:pPr>
            <w:pStyle w:val="1"/>
            <w:rPr>
              <w:noProof/>
            </w:rPr>
          </w:pPr>
          <w:r w:rsidRPr="000E4072">
            <w:rPr>
              <w:rFonts w:hint="eastAsia"/>
              <w:noProof/>
              <w:lang w:val="ko-KR" w:bidi="ko-KR"/>
            </w:rPr>
            <w:t>활동</w:t>
          </w:r>
        </w:p>
      </w:sdtContent>
    </w:sdt>
    <w:p w14:paraId="7B739F2E" w14:textId="5AD002C7" w:rsidR="00B51D1B" w:rsidRDefault="00AE4201" w:rsidP="006E1507">
      <w:pPr>
        <w:rPr>
          <w:noProof/>
        </w:rPr>
      </w:pPr>
      <w:r>
        <w:rPr>
          <w:rFonts w:hint="eastAsia"/>
          <w:noProof/>
        </w:rPr>
        <w:t xml:space="preserve">양동중학교 </w:t>
      </w:r>
      <w:r>
        <w:rPr>
          <w:noProof/>
        </w:rPr>
        <w:t>–</w:t>
      </w:r>
      <w:r>
        <w:rPr>
          <w:rFonts w:hint="eastAsia"/>
          <w:noProof/>
        </w:rPr>
        <w:t xml:space="preserve"> 선도부 활동</w:t>
      </w:r>
    </w:p>
    <w:p w14:paraId="2C1F8C71" w14:textId="38DD63C4" w:rsidR="00AE4201" w:rsidRDefault="00AE4201" w:rsidP="006E1507">
      <w:pPr>
        <w:rPr>
          <w:noProof/>
        </w:rPr>
      </w:pPr>
      <w:r>
        <w:rPr>
          <w:rFonts w:hint="eastAsia"/>
          <w:noProof/>
        </w:rPr>
        <w:t xml:space="preserve">양동중학교 </w:t>
      </w:r>
      <w:r>
        <w:rPr>
          <w:noProof/>
        </w:rPr>
        <w:t>–</w:t>
      </w:r>
      <w:r>
        <w:rPr>
          <w:rFonts w:hint="eastAsia"/>
          <w:noProof/>
        </w:rPr>
        <w:t xml:space="preserve"> 심리 상담실 월페인팅 봉사활동</w:t>
      </w:r>
    </w:p>
    <w:p w14:paraId="0F42C169" w14:textId="4259B781" w:rsidR="007F513F" w:rsidRPr="007F513F" w:rsidRDefault="00AE4201" w:rsidP="007F513F">
      <w:pPr>
        <w:rPr>
          <w:noProof/>
        </w:rPr>
      </w:pPr>
      <w:r>
        <w:rPr>
          <w:rFonts w:hint="eastAsia"/>
          <w:noProof/>
        </w:rPr>
        <w:t xml:space="preserve">계원예술대학교 </w:t>
      </w:r>
      <w:r>
        <w:rPr>
          <w:noProof/>
        </w:rPr>
        <w:t>–</w:t>
      </w:r>
      <w:r>
        <w:rPr>
          <w:rFonts w:hint="eastAsia"/>
          <w:noProof/>
        </w:rPr>
        <w:t xml:space="preserve"> 졸업작품(게임) 제작, 프로그래밍 파트 담당</w:t>
      </w:r>
      <w:r w:rsidR="00F008CE">
        <w:rPr>
          <w:noProof/>
        </w:rPr>
        <w:br/>
      </w:r>
      <w:r w:rsidR="00F008CE">
        <w:rPr>
          <w:noProof/>
        </w:rPr>
        <w:tab/>
      </w:r>
      <w:r w:rsidR="00F008CE">
        <w:rPr>
          <w:rFonts w:hint="eastAsia"/>
          <w:noProof/>
        </w:rPr>
        <w:t xml:space="preserve">링크 : </w:t>
      </w:r>
      <w:hyperlink r:id="rId8" w:history="1">
        <w:r w:rsidR="00F008CE" w:rsidRPr="00F008CE">
          <w:rPr>
            <w:rStyle w:val="affc"/>
            <w:noProof/>
          </w:rPr>
          <w:t>Yehi OR</w:t>
        </w:r>
      </w:hyperlink>
      <w:r w:rsidR="007F513F">
        <w:rPr>
          <w:rStyle w:val="affc"/>
          <w:noProof/>
        </w:rPr>
        <w:br/>
      </w:r>
      <w:r w:rsidR="007F513F" w:rsidRPr="007F513F">
        <w:rPr>
          <w:rFonts w:hint="eastAsia"/>
          <w:noProof/>
        </w:rPr>
        <w:lastRenderedPageBreak/>
        <w:t xml:space="preserve">안녕하세요, 넥슨 메이플스토리의 기획 파트 중, </w:t>
      </w:r>
      <w:r w:rsidR="007F513F" w:rsidRPr="007F513F">
        <w:rPr>
          <w:rFonts w:hint="eastAsia"/>
          <w:noProof/>
        </w:rPr>
        <w:br/>
        <w:t>스토리 쪽을 지원한 김혜령 이라고 합니다.</w:t>
      </w:r>
      <w:r w:rsidR="007F513F" w:rsidRPr="007F513F">
        <w:rPr>
          <w:rFonts w:hint="eastAsia"/>
          <w:noProof/>
        </w:rPr>
        <w:br/>
        <w:t>저는 스토리가 훌륭하다고 평가받는 게임들을 정말 좋아합니다.</w:t>
      </w:r>
    </w:p>
    <w:p w14:paraId="0F029DB5" w14:textId="6B9718C6" w:rsidR="007F513F" w:rsidRPr="007F513F" w:rsidRDefault="007F513F" w:rsidP="007F513F">
      <w:pPr>
        <w:rPr>
          <w:rFonts w:hint="eastAsia"/>
          <w:noProof/>
        </w:rPr>
      </w:pPr>
      <w:r w:rsidRPr="007F513F">
        <w:rPr>
          <w:rFonts w:hint="eastAsia"/>
          <w:noProof/>
        </w:rPr>
        <w:t xml:space="preserve">그 중에서도, 메이플스토리 같은, 전투 액션이 가미된 </w:t>
      </w:r>
      <w:r w:rsidRPr="007F513F">
        <w:rPr>
          <w:rFonts w:hint="eastAsia"/>
          <w:noProof/>
        </w:rPr>
        <w:br/>
        <w:t>어드벤처가 붙은 장르들을 더욱 좋아합니다</w:t>
      </w:r>
      <w:r>
        <w:rPr>
          <w:noProof/>
        </w:rPr>
        <w:br/>
      </w:r>
      <w:r w:rsidRPr="007F513F">
        <w:rPr>
          <w:rFonts w:hint="eastAsia"/>
          <w:noProof/>
        </w:rPr>
        <w:br/>
        <w:t>이런 저는, 계원예술대학교의 게임미디어학과를 나오면서</w:t>
      </w:r>
    </w:p>
    <w:p w14:paraId="2F696E56" w14:textId="38783676" w:rsidR="00AE4201" w:rsidRPr="000E4072" w:rsidRDefault="007F513F" w:rsidP="007F513F">
      <w:pPr>
        <w:rPr>
          <w:rFonts w:hint="eastAsia"/>
          <w:noProof/>
        </w:rPr>
      </w:pPr>
      <w:r w:rsidRPr="007F513F">
        <w:rPr>
          <w:rFonts w:hint="eastAsia"/>
          <w:noProof/>
        </w:rPr>
        <w:t>게임 졸업작품을 만들어 보았고, 전반적인 게임 제작에 대한 것을 배웠으며,</w:t>
      </w:r>
      <w:r w:rsidRPr="007F513F">
        <w:rPr>
          <w:rFonts w:hint="eastAsia"/>
          <w:noProof/>
        </w:rPr>
        <w:br/>
        <w:t>그 과정에서 내가 좋아하고, 사랑하는 게임의 대부분은 스토리와 크게</w:t>
      </w:r>
      <w:r w:rsidRPr="007F513F">
        <w:rPr>
          <w:rFonts w:hint="eastAsia"/>
          <w:noProof/>
        </w:rPr>
        <w:br/>
        <w:t>밀접해 있다는 것을 알았습니다.</w:t>
      </w:r>
      <w:r>
        <w:rPr>
          <w:noProof/>
        </w:rPr>
        <w:br/>
      </w:r>
      <w:r w:rsidRPr="007F513F">
        <w:rPr>
          <w:rFonts w:hint="eastAsia"/>
          <w:noProof/>
        </w:rPr>
        <w:br/>
        <w:t xml:space="preserve">그래서 저는, 이런 것을 만드는 방법에 대해 더 알기 위해, </w:t>
      </w:r>
      <w:r w:rsidRPr="007F513F">
        <w:rPr>
          <w:rFonts w:hint="eastAsia"/>
          <w:noProof/>
        </w:rPr>
        <w:br/>
        <w:t xml:space="preserve">경일 게임 아카데미에서 게임 기획에 대해 8개월의 공부를 </w:t>
      </w:r>
      <w:r>
        <w:rPr>
          <w:noProof/>
        </w:rPr>
        <w:br/>
      </w:r>
      <w:r w:rsidRPr="007F513F">
        <w:rPr>
          <w:rFonts w:hint="eastAsia"/>
          <w:noProof/>
        </w:rPr>
        <w:t>추가적으로 하였습니다.</w:t>
      </w:r>
      <w:r>
        <w:rPr>
          <w:noProof/>
        </w:rPr>
        <w:br/>
      </w:r>
      <w:r w:rsidRPr="007F513F">
        <w:rPr>
          <w:rFonts w:hint="eastAsia"/>
          <w:noProof/>
        </w:rPr>
        <w:br/>
        <w:t>저는</w:t>
      </w:r>
      <w:r>
        <w:rPr>
          <w:rFonts w:hint="eastAsia"/>
          <w:noProof/>
        </w:rPr>
        <w:t xml:space="preserve"> 감히 </w:t>
      </w:r>
      <w:r w:rsidRPr="007F513F">
        <w:rPr>
          <w:rFonts w:hint="eastAsia"/>
          <w:noProof/>
        </w:rPr>
        <w:t xml:space="preserve">메이플을 많이, 오래했다고 </w:t>
      </w:r>
      <w:r>
        <w:rPr>
          <w:rFonts w:hint="eastAsia"/>
          <w:noProof/>
        </w:rPr>
        <w:t>말하고 싶습니</w:t>
      </w:r>
      <w:r w:rsidR="00DD1D93">
        <w:rPr>
          <w:rFonts w:hint="eastAsia"/>
          <w:noProof/>
        </w:rPr>
        <w:t>다</w:t>
      </w:r>
      <w:r w:rsidRPr="007F513F">
        <w:rPr>
          <w:rFonts w:hint="eastAsia"/>
          <w:noProof/>
        </w:rPr>
        <w:br/>
        <w:t xml:space="preserve">전 메이플 디렉터인 강원기 디렉터님이 언급하셨던, </w:t>
      </w:r>
      <w:r w:rsidRPr="007F513F">
        <w:rPr>
          <w:rFonts w:hint="eastAsia"/>
          <w:noProof/>
        </w:rPr>
        <w:br/>
        <w:t>유니온 8000이라는 수치를</w:t>
      </w:r>
      <w:r>
        <w:rPr>
          <w:rFonts w:hint="eastAsia"/>
          <w:noProof/>
        </w:rPr>
        <w:t xml:space="preserve"> 넘어 8500을 달성</w:t>
      </w:r>
      <w:r w:rsidRPr="007F513F">
        <w:rPr>
          <w:rFonts w:hint="eastAsia"/>
          <w:noProof/>
        </w:rPr>
        <w:t xml:space="preserve">했으며, 사람들이 소위 말하는 </w:t>
      </w:r>
      <w:r>
        <w:rPr>
          <w:noProof/>
        </w:rPr>
        <w:br/>
      </w:r>
      <w:r w:rsidRPr="007F513F">
        <w:rPr>
          <w:rFonts w:hint="eastAsia"/>
          <w:noProof/>
        </w:rPr>
        <w:t>무과금으로</w:t>
      </w:r>
      <w:r>
        <w:rPr>
          <w:rFonts w:hint="eastAsia"/>
          <w:noProof/>
        </w:rPr>
        <w:t xml:space="preserve"> </w:t>
      </w:r>
      <w:r w:rsidRPr="007F513F">
        <w:rPr>
          <w:rFonts w:hint="eastAsia"/>
          <w:noProof/>
        </w:rPr>
        <w:t>노말 루시드, 노말 더스크를 솔로 격파할 수 있는 스펙을 가지고 있습니다.</w:t>
      </w:r>
      <w:r>
        <w:rPr>
          <w:noProof/>
        </w:rPr>
        <w:br/>
      </w:r>
      <w:r w:rsidR="00DD1D93">
        <w:rPr>
          <w:noProof/>
        </w:rPr>
        <w:br/>
      </w:r>
      <w:r w:rsidR="00DD1D93">
        <w:rPr>
          <w:rFonts w:hint="eastAsia"/>
          <w:noProof/>
        </w:rPr>
        <w:t>무과금으로 메이플을 즐긴 이유는 메이플과 함께하는 시간을</w:t>
      </w:r>
      <w:r w:rsidR="00DD1D93">
        <w:rPr>
          <w:noProof/>
        </w:rPr>
        <w:br/>
      </w:r>
      <w:r w:rsidR="00DD1D93">
        <w:rPr>
          <w:rFonts w:hint="eastAsia"/>
          <w:noProof/>
        </w:rPr>
        <w:t>돈으로 사고 싶지 않았기 때문입니다.</w:t>
      </w:r>
      <w:r w:rsidR="00DD1D93">
        <w:rPr>
          <w:noProof/>
        </w:rPr>
        <w:br/>
      </w:r>
      <w:r w:rsidR="00DD1D93">
        <w:rPr>
          <w:rFonts w:hint="eastAsia"/>
          <w:noProof/>
        </w:rPr>
        <w:t>메이플과 함께 시간을 더욱 보내고 싶었기 때문이기도합니다.</w:t>
      </w:r>
      <w:r w:rsidR="00DD1D93">
        <w:rPr>
          <w:noProof/>
        </w:rPr>
        <w:br/>
      </w:r>
      <w:r w:rsidR="00DD1D93">
        <w:rPr>
          <w:rFonts w:hint="eastAsia"/>
          <w:noProof/>
        </w:rPr>
        <w:t xml:space="preserve">그리고 그것은 게임을 직접 플레이하는 것 에서 국한되는 것이 아니라 </w:t>
      </w:r>
      <w:r w:rsidR="00DD1D93">
        <w:rPr>
          <w:noProof/>
        </w:rPr>
        <w:br/>
      </w:r>
      <w:r w:rsidR="00DD1D93">
        <w:rPr>
          <w:rFonts w:hint="eastAsia"/>
          <w:noProof/>
        </w:rPr>
        <w:t>메이플의 기획자로써 함께 나아가고 싶습니다.</w:t>
      </w:r>
      <w:r w:rsidR="00DD1D93">
        <w:rPr>
          <w:noProof/>
        </w:rPr>
        <w:br/>
      </w:r>
      <w:r w:rsidR="00DD1D93">
        <w:rPr>
          <w:noProof/>
        </w:rPr>
        <w:br/>
      </w:r>
      <w:r w:rsidR="00DD1D93">
        <w:rPr>
          <w:rFonts w:hint="eastAsia"/>
          <w:noProof/>
        </w:rPr>
        <w:t>저는 이 게임이 더욱 훌륭한 스토리로 빛나길 바라고 있습니다.</w:t>
      </w:r>
      <w:r w:rsidR="00DD1D93">
        <w:rPr>
          <w:noProof/>
        </w:rPr>
        <w:br/>
      </w:r>
      <w:r w:rsidR="00DD1D93">
        <w:rPr>
          <w:rFonts w:hint="eastAsia"/>
          <w:noProof/>
        </w:rPr>
        <w:t>전투 액션이 가미된, 좋은 스토리가 함께하는 게임</w:t>
      </w:r>
      <w:r w:rsidR="007660C3">
        <w:rPr>
          <w:rFonts w:hint="eastAsia"/>
          <w:noProof/>
        </w:rPr>
        <w:t>을 제가 만들어</w:t>
      </w:r>
      <w:r w:rsidR="007660C3">
        <w:rPr>
          <w:noProof/>
        </w:rPr>
        <w:br/>
      </w:r>
      <w:r w:rsidR="007660C3">
        <w:rPr>
          <w:rFonts w:hint="eastAsia"/>
          <w:noProof/>
        </w:rPr>
        <w:t>나가고 싶습니다.</w:t>
      </w:r>
      <w:r w:rsidR="007660C3">
        <w:rPr>
          <w:noProof/>
        </w:rPr>
        <w:br/>
      </w:r>
      <w:r w:rsidR="007660C3">
        <w:rPr>
          <w:noProof/>
        </w:rPr>
        <w:br/>
      </w:r>
      <w:r w:rsidR="007660C3">
        <w:rPr>
          <w:rFonts w:hint="eastAsia"/>
          <w:noProof/>
        </w:rPr>
        <w:t>긴 글 읽어주셔서 감사합니다.</w:t>
      </w:r>
    </w:p>
    <w:sectPr w:rsidR="00AE4201" w:rsidRPr="000E4072" w:rsidSect="002B4751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DA4C0" w14:textId="77777777" w:rsidR="00436BD6" w:rsidRDefault="00436BD6" w:rsidP="0068194B">
      <w:r>
        <w:separator/>
      </w:r>
    </w:p>
    <w:p w14:paraId="4F762906" w14:textId="77777777" w:rsidR="00436BD6" w:rsidRDefault="00436BD6"/>
    <w:p w14:paraId="0310ABC4" w14:textId="77777777" w:rsidR="00436BD6" w:rsidRDefault="00436BD6"/>
  </w:endnote>
  <w:endnote w:type="continuationSeparator" w:id="0">
    <w:p w14:paraId="043708F7" w14:textId="77777777" w:rsidR="00436BD6" w:rsidRDefault="00436BD6" w:rsidP="0068194B">
      <w:r>
        <w:continuationSeparator/>
      </w:r>
    </w:p>
    <w:p w14:paraId="4E5FA5F3" w14:textId="77777777" w:rsidR="00436BD6" w:rsidRDefault="00436BD6"/>
    <w:p w14:paraId="466E3A49" w14:textId="77777777" w:rsidR="00436BD6" w:rsidRDefault="00436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Content>
      <w:p w14:paraId="2A022163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C4A30" w14:textId="77777777" w:rsidR="00436BD6" w:rsidRDefault="00436BD6" w:rsidP="0068194B">
      <w:r>
        <w:separator/>
      </w:r>
    </w:p>
    <w:p w14:paraId="0306FF90" w14:textId="77777777" w:rsidR="00436BD6" w:rsidRDefault="00436BD6"/>
    <w:p w14:paraId="3E86EEE9" w14:textId="77777777" w:rsidR="00436BD6" w:rsidRDefault="00436BD6"/>
  </w:footnote>
  <w:footnote w:type="continuationSeparator" w:id="0">
    <w:p w14:paraId="58F0DE77" w14:textId="77777777" w:rsidR="00436BD6" w:rsidRDefault="00436BD6" w:rsidP="0068194B">
      <w:r>
        <w:continuationSeparator/>
      </w:r>
    </w:p>
    <w:p w14:paraId="2B9354FF" w14:textId="77777777" w:rsidR="00436BD6" w:rsidRDefault="00436BD6"/>
    <w:p w14:paraId="4E308557" w14:textId="77777777" w:rsidR="00436BD6" w:rsidRDefault="00436B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E060F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08E5AC" wp14:editId="375FEA5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8B4B20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84712479">
    <w:abstractNumId w:val="9"/>
  </w:num>
  <w:num w:numId="2" w16cid:durableId="1107433569">
    <w:abstractNumId w:val="8"/>
  </w:num>
  <w:num w:numId="3" w16cid:durableId="1932932701">
    <w:abstractNumId w:val="7"/>
  </w:num>
  <w:num w:numId="4" w16cid:durableId="901214559">
    <w:abstractNumId w:val="6"/>
  </w:num>
  <w:num w:numId="5" w16cid:durableId="1266305351">
    <w:abstractNumId w:val="12"/>
  </w:num>
  <w:num w:numId="6" w16cid:durableId="1103305906">
    <w:abstractNumId w:val="3"/>
  </w:num>
  <w:num w:numId="7" w16cid:durableId="42337229">
    <w:abstractNumId w:val="13"/>
  </w:num>
  <w:num w:numId="8" w16cid:durableId="1404454544">
    <w:abstractNumId w:val="2"/>
  </w:num>
  <w:num w:numId="9" w16cid:durableId="2091078901">
    <w:abstractNumId w:val="15"/>
  </w:num>
  <w:num w:numId="10" w16cid:durableId="669142550">
    <w:abstractNumId w:val="5"/>
  </w:num>
  <w:num w:numId="11" w16cid:durableId="2050643766">
    <w:abstractNumId w:val="4"/>
  </w:num>
  <w:num w:numId="12" w16cid:durableId="933901458">
    <w:abstractNumId w:val="1"/>
  </w:num>
  <w:num w:numId="13" w16cid:durableId="304048596">
    <w:abstractNumId w:val="0"/>
  </w:num>
  <w:num w:numId="14" w16cid:durableId="197595268">
    <w:abstractNumId w:val="11"/>
  </w:num>
  <w:num w:numId="15" w16cid:durableId="534855624">
    <w:abstractNumId w:val="14"/>
  </w:num>
  <w:num w:numId="16" w16cid:durableId="18365304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1"/>
    <w:rsid w:val="000001EF"/>
    <w:rsid w:val="00007322"/>
    <w:rsid w:val="00007728"/>
    <w:rsid w:val="00024584"/>
    <w:rsid w:val="00024730"/>
    <w:rsid w:val="00055E95"/>
    <w:rsid w:val="0007021F"/>
    <w:rsid w:val="000B2BA5"/>
    <w:rsid w:val="000E4072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690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105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39F1"/>
    <w:rsid w:val="00336056"/>
    <w:rsid w:val="003544E1"/>
    <w:rsid w:val="00366398"/>
    <w:rsid w:val="003A0304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6BD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40D"/>
    <w:rsid w:val="004B06EB"/>
    <w:rsid w:val="004B6AD0"/>
    <w:rsid w:val="004C2D5D"/>
    <w:rsid w:val="004C33E1"/>
    <w:rsid w:val="004E01EB"/>
    <w:rsid w:val="004E2794"/>
    <w:rsid w:val="00510392"/>
    <w:rsid w:val="00513E2A"/>
    <w:rsid w:val="00525F58"/>
    <w:rsid w:val="00566A35"/>
    <w:rsid w:val="0056701E"/>
    <w:rsid w:val="005740D7"/>
    <w:rsid w:val="005A0F26"/>
    <w:rsid w:val="005A1B10"/>
    <w:rsid w:val="005A6850"/>
    <w:rsid w:val="005B1B1B"/>
    <w:rsid w:val="005C476E"/>
    <w:rsid w:val="005C5932"/>
    <w:rsid w:val="005D3CA7"/>
    <w:rsid w:val="005D4CC1"/>
    <w:rsid w:val="005F0771"/>
    <w:rsid w:val="005F4B91"/>
    <w:rsid w:val="005F55D2"/>
    <w:rsid w:val="0062312F"/>
    <w:rsid w:val="00625F2C"/>
    <w:rsid w:val="006413EC"/>
    <w:rsid w:val="006618E9"/>
    <w:rsid w:val="0068194B"/>
    <w:rsid w:val="00692703"/>
    <w:rsid w:val="006A1962"/>
    <w:rsid w:val="006B5D48"/>
    <w:rsid w:val="006B7D7B"/>
    <w:rsid w:val="006C1A5E"/>
    <w:rsid w:val="006E1507"/>
    <w:rsid w:val="006E21AA"/>
    <w:rsid w:val="006F1FA3"/>
    <w:rsid w:val="006F5F50"/>
    <w:rsid w:val="00712D8B"/>
    <w:rsid w:val="007273B7"/>
    <w:rsid w:val="00733E0A"/>
    <w:rsid w:val="0074403D"/>
    <w:rsid w:val="00746D44"/>
    <w:rsid w:val="007505E9"/>
    <w:rsid w:val="007538DC"/>
    <w:rsid w:val="00757803"/>
    <w:rsid w:val="007660C3"/>
    <w:rsid w:val="00780249"/>
    <w:rsid w:val="0079206B"/>
    <w:rsid w:val="00796076"/>
    <w:rsid w:val="007C0566"/>
    <w:rsid w:val="007C3990"/>
    <w:rsid w:val="007C606B"/>
    <w:rsid w:val="007E6A61"/>
    <w:rsid w:val="007F513F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3A58"/>
    <w:rsid w:val="00A755E8"/>
    <w:rsid w:val="00A8564D"/>
    <w:rsid w:val="00A93A5D"/>
    <w:rsid w:val="00AB32F8"/>
    <w:rsid w:val="00AB610B"/>
    <w:rsid w:val="00AD360E"/>
    <w:rsid w:val="00AD40FB"/>
    <w:rsid w:val="00AD782D"/>
    <w:rsid w:val="00AE4201"/>
    <w:rsid w:val="00AE7650"/>
    <w:rsid w:val="00B03DE2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B5066"/>
    <w:rsid w:val="00BD431F"/>
    <w:rsid w:val="00BE423E"/>
    <w:rsid w:val="00BF61AC"/>
    <w:rsid w:val="00C11741"/>
    <w:rsid w:val="00C37C6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1D93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654C"/>
    <w:rsid w:val="00E81CC5"/>
    <w:rsid w:val="00E85A87"/>
    <w:rsid w:val="00E85B4A"/>
    <w:rsid w:val="00E86DB9"/>
    <w:rsid w:val="00E9528E"/>
    <w:rsid w:val="00EA5099"/>
    <w:rsid w:val="00EC1351"/>
    <w:rsid w:val="00EC4CBF"/>
    <w:rsid w:val="00EE2CA8"/>
    <w:rsid w:val="00EE7675"/>
    <w:rsid w:val="00EF17E8"/>
    <w:rsid w:val="00EF51D9"/>
    <w:rsid w:val="00F008CE"/>
    <w:rsid w:val="00F07DB5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83565"/>
  <w15:chartTrackingRefBased/>
  <w15:docId w15:val="{30B7FD63-866E-4B5A-BA70-D0BFE6E4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Brc6-ZTr1E?si=S25tWUK4aHlQG3S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6D161B60-D282-46D4-9A6A-D394713F75C9%7d\%7b51C1A7A7-02E6-437E-8039-1D626125353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390230D4EF4AF39267E21AF7C797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6105F2-CFA4-4F56-A931-DCB66FC00EF6}"/>
      </w:docPartPr>
      <w:docPartBody>
        <w:p w:rsidR="004B0064" w:rsidRDefault="00000000">
          <w:pPr>
            <w:pStyle w:val="62390230D4EF4AF39267E21AF7C7970C"/>
          </w:pPr>
          <w:r w:rsidRPr="000E4072">
            <w:rPr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4FC7A7687DEF4EB5A5156AE1E71D47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663064-020E-4CDC-A622-2B931B62AE52}"/>
      </w:docPartPr>
      <w:docPartBody>
        <w:p w:rsidR="004B0064" w:rsidRDefault="00000000">
          <w:pPr>
            <w:pStyle w:val="4FC7A7687DEF4EB5A5156AE1E71D4734"/>
          </w:pPr>
          <w:r w:rsidRPr="000E4072">
            <w:rPr>
              <w:rFonts w:hint="eastAsia"/>
              <w:noProof/>
              <w:lang w:val="ko-KR" w:bidi="ko-KR"/>
            </w:rPr>
            <w:t>학력</w:t>
          </w:r>
        </w:p>
      </w:docPartBody>
    </w:docPart>
    <w:docPart>
      <w:docPartPr>
        <w:name w:val="37E17276EA464B01A8283C6680D01C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ADECEE-6E7C-48E6-A599-8D0B901130E6}"/>
      </w:docPartPr>
      <w:docPartBody>
        <w:p w:rsidR="004B0064" w:rsidRDefault="00000000">
          <w:pPr>
            <w:pStyle w:val="37E17276EA464B01A8283C6680D01CF9"/>
          </w:pPr>
          <w:r w:rsidRPr="000E4072">
            <w:rPr>
              <w:rFonts w:hint="eastAsia"/>
              <w:noProof/>
              <w:lang w:val="ko-KR" w:bidi="ko-KR"/>
            </w:rPr>
            <w:t>기술</w:t>
          </w:r>
        </w:p>
      </w:docPartBody>
    </w:docPart>
    <w:docPart>
      <w:docPartPr>
        <w:name w:val="16D517A3CA8640DF8D7992EFB74529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F83978-B004-4A31-B2DA-9605D7BFC111}"/>
      </w:docPartPr>
      <w:docPartBody>
        <w:p w:rsidR="004B0064" w:rsidRDefault="00000000">
          <w:pPr>
            <w:pStyle w:val="16D517A3CA8640DF8D7992EFB7452946"/>
          </w:pPr>
          <w:r w:rsidRPr="000E4072">
            <w:rPr>
              <w:rFonts w:hint="eastAsia"/>
              <w:noProof/>
              <w:lang w:val="ko-KR" w:bidi="ko-KR"/>
            </w:rPr>
            <w:t>활동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2F"/>
    <w:rsid w:val="00277105"/>
    <w:rsid w:val="004B0064"/>
    <w:rsid w:val="006413EC"/>
    <w:rsid w:val="00B10F9A"/>
    <w:rsid w:val="00BE6ECE"/>
    <w:rsid w:val="00C37C66"/>
    <w:rsid w:val="00E86DB9"/>
    <w:rsid w:val="00EF631E"/>
    <w:rsid w:val="00F57F2F"/>
    <w:rsid w:val="00F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"/>
    <w:rsid w:val="00F57F2F"/>
    <w:rPr>
      <w:rFonts w:ascii="맑은 고딕" w:eastAsia="맑은 고딕" w:hAnsi="맑은 고딕"/>
      <w:b/>
      <w:iCs/>
      <w:color w:val="262626" w:themeColor="text1" w:themeTint="D9"/>
      <w:sz w:val="70"/>
    </w:rPr>
  </w:style>
  <w:style w:type="paragraph" w:customStyle="1" w:styleId="62390230D4EF4AF39267E21AF7C7970C">
    <w:name w:val="62390230D4EF4AF39267E21AF7C7970C"/>
    <w:pPr>
      <w:widowControl w:val="0"/>
      <w:wordWrap w:val="0"/>
      <w:autoSpaceDE w:val="0"/>
      <w:autoSpaceDN w:val="0"/>
    </w:pPr>
  </w:style>
  <w:style w:type="character" w:styleId="a4">
    <w:name w:val="Subtle Reference"/>
    <w:basedOn w:val="a0"/>
    <w:uiPriority w:val="10"/>
    <w:qFormat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customStyle="1" w:styleId="4FC7A7687DEF4EB5A5156AE1E71D4734">
    <w:name w:val="4FC7A7687DEF4EB5A5156AE1E71D4734"/>
    <w:pPr>
      <w:widowControl w:val="0"/>
      <w:wordWrap w:val="0"/>
      <w:autoSpaceDE w:val="0"/>
      <w:autoSpaceDN w:val="0"/>
    </w:pPr>
  </w:style>
  <w:style w:type="paragraph" w:customStyle="1" w:styleId="37E17276EA464B01A8283C6680D01CF9">
    <w:name w:val="37E17276EA464B01A8283C6680D01CF9"/>
    <w:pPr>
      <w:widowControl w:val="0"/>
      <w:wordWrap w:val="0"/>
      <w:autoSpaceDE w:val="0"/>
      <w:autoSpaceDN w:val="0"/>
    </w:pPr>
  </w:style>
  <w:style w:type="paragraph" w:customStyle="1" w:styleId="16D517A3CA8640DF8D7992EFB7452946">
    <w:name w:val="16D517A3CA8640DF8D7992EFB74529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B33E0-2003-4051-93BB-5A6F973F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{51C1A7A7-02E6-437E-8039-1D6261253534}tf16402488_win32.dotx</Template>
  <TotalTime>112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spring trap2</cp:lastModifiedBy>
  <cp:revision>12</cp:revision>
  <dcterms:created xsi:type="dcterms:W3CDTF">2024-07-13T10:00:00Z</dcterms:created>
  <dcterms:modified xsi:type="dcterms:W3CDTF">2024-08-22T05:07:00Z</dcterms:modified>
  <cp:category/>
</cp:coreProperties>
</file>